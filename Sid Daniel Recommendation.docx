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14:paraId="3CD207C8" w14:textId="77777777" w:rsidTr="004E4B02">
        <w:tc>
          <w:tcPr>
            <w:tcW w:w="3023" w:type="dxa"/>
          </w:tcPr>
          <w:p w14:paraId="76B4E8B0" w14:textId="77777777" w:rsidR="00ED349C" w:rsidRPr="005152F2" w:rsidRDefault="00887221" w:rsidP="0009079F">
            <w:pPr>
              <w:pStyle w:val="Heading1"/>
            </w:pPr>
            <w:r>
              <w:rPr>
                <w:rFonts w:ascii="Helvetica" w:hAnsi="Helvetica" w:cs="Helvetica"/>
                <w:noProof/>
                <w:sz w:val="24"/>
                <w:szCs w:val="24"/>
              </w:rPr>
              <w:drawing>
                <wp:inline distT="0" distB="0" distL="0" distR="0" wp14:anchorId="5E8D9B91" wp14:editId="7995E276">
                  <wp:extent cx="1854588" cy="10843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586" cy="11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14:paraId="294EBD25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54F9689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61DD270" wp14:editId="411ED90C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E376B63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B1mroWIRQAAEJyAAAOAAAAAAAAAAAAAAAAAC4CAABkcnMvZTJvRG9jLnhtbFBLAQItABQABgAI&#13;&#10;AAAAIQDbJ8Nc3AAAAAgBAAAPAAAAAAAAAAAAAAAAAHsWAABkcnMvZG93bnJldi54bWxQSwUGAAAA&#13;&#10;AAQABADzAAAAhBcAAAAA&#13;&#10;">
      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3AB604A7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CBAF0D5" w14:textId="77777777" w:rsidR="00E62D09" w:rsidRDefault="00000000" w:rsidP="0009079F">
                  <w:pPr>
                    <w:pStyle w:val="Heading3"/>
                  </w:pPr>
                  <w:hyperlink r:id="rId7" w:history="1">
                    <w:r w:rsidR="00887221" w:rsidRPr="00B57421">
                      <w:rPr>
                        <w:rStyle w:val="Hyperlink"/>
                      </w:rPr>
                      <w:t>JGOMEZ@STREAMVPG.COM</w:t>
                    </w:r>
                  </w:hyperlink>
                  <w:r w:rsidR="00887221">
                    <w:br/>
                    <w:t>DIRECTOR OF PRODUCTIONS</w:t>
                  </w:r>
                </w:p>
              </w:tc>
            </w:tr>
            <w:tr w:rsidR="00E62D09" w:rsidRPr="005152F2" w14:paraId="0E2DA353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3DD5C5F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7796A57" wp14:editId="67F1624C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2518218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">
      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1CFB374E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7DF4F8B" w14:textId="77777777" w:rsidR="00E62D09" w:rsidRDefault="00887221" w:rsidP="0009079F">
                  <w:pPr>
                    <w:pStyle w:val="Heading3"/>
                  </w:pPr>
                  <w:r>
                    <w:t>973-951-4245</w:t>
                  </w:r>
                </w:p>
              </w:tc>
            </w:tr>
            <w:tr w:rsidR="00E62D09" w:rsidRPr="005152F2" w14:paraId="4D0069E7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22439026" w14:textId="77777777" w:rsidR="00887221" w:rsidRDefault="0004607A" w:rsidP="0070673F">
                  <w:pPr>
                    <w:pStyle w:val="Heading3"/>
                  </w:pPr>
                  <w:r>
                    <w:t>226 W. 26</w:t>
                  </w:r>
                  <w:r w:rsidRPr="0004607A">
                    <w:rPr>
                      <w:vertAlign w:val="superscript"/>
                    </w:rPr>
                    <w:t>TH</w:t>
                  </w:r>
                  <w:r>
                    <w:t xml:space="preserve"> ST</w:t>
                  </w:r>
                </w:p>
                <w:p w14:paraId="63C5AA09" w14:textId="77777777" w:rsidR="0004607A" w:rsidRDefault="0004607A" w:rsidP="0070673F">
                  <w:pPr>
                    <w:pStyle w:val="Heading3"/>
                  </w:pPr>
                  <w:r>
                    <w:t>NEW YORK N.Y. 10001</w:t>
                  </w:r>
                </w:p>
                <w:p w14:paraId="52C79087" w14:textId="5D993972" w:rsidR="0004607A" w:rsidRPr="00441EB9" w:rsidRDefault="0004607A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10</w:t>
                  </w:r>
                  <w:r w:rsidRPr="0004607A">
                    <w:rPr>
                      <w:vertAlign w:val="superscript"/>
                    </w:rPr>
                    <w:t>TH</w:t>
                  </w:r>
                  <w:r>
                    <w:t xml:space="preserve"> FLOOR</w:t>
                  </w:r>
                </w:p>
              </w:tc>
            </w:tr>
          </w:tbl>
          <w:p w14:paraId="23EB9B1C" w14:textId="77777777" w:rsidR="00E62D09" w:rsidRPr="005152F2" w:rsidRDefault="00E62D09" w:rsidP="0009079F"/>
        </w:tc>
        <w:tc>
          <w:tcPr>
            <w:tcW w:w="723" w:type="dxa"/>
          </w:tcPr>
          <w:p w14:paraId="20AA52FF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14:paraId="48BA901C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413EC19A" w14:textId="77777777" w:rsidR="00887221" w:rsidRDefault="00887221" w:rsidP="008872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>To whom it may concern:</w:t>
                  </w:r>
                </w:p>
                <w:p w14:paraId="1F95F6EE" w14:textId="77777777" w:rsidR="00887221" w:rsidRDefault="00887221" w:rsidP="008872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</w:pPr>
                </w:p>
                <w:p w14:paraId="572ED4F6" w14:textId="528E4A35" w:rsidR="00887221" w:rsidRDefault="0004607A" w:rsidP="008872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>Sid Daniel</w:t>
                  </w:r>
                  <w:r w:rsidR="00887221">
                    <w:rPr>
                      <w:rStyle w:val="apple-converted-space"/>
                      <w:rFonts w:ascii="Arial" w:hAnsi="Arial" w:cs="Arial"/>
                      <w:color w:val="222222"/>
                      <w:sz w:val="19"/>
                      <w:szCs w:val="19"/>
                    </w:rPr>
                    <w:t> </w:t>
                  </w:r>
                  <w:r w:rsidR="00887221"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 xml:space="preserve">has been a valued member of our team at </w:t>
                  </w:r>
                  <w:proofErr w:type="spellStart"/>
                  <w:r w:rsidR="00887221"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>StreamVPG</w:t>
                  </w:r>
                  <w:proofErr w:type="spellEnd"/>
                  <w:r w:rsidR="00887221"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 xml:space="preserve"> for </w:t>
                  </w: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>countless shows</w:t>
                  </w:r>
                  <w:r w:rsidR="00887221"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 xml:space="preserve">. He is one of our </w:t>
                  </w: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 xml:space="preserve">very </w:t>
                  </w:r>
                  <w:r w:rsidR="00887221"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>reliable freelancers</w:t>
                  </w: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 xml:space="preserve"> that h</w:t>
                  </w: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>as shown good rapport with both our employees, and with our clients.  </w:t>
                  </w:r>
                </w:p>
                <w:p w14:paraId="3AACCCAA" w14:textId="6BC7F926" w:rsidR="00887221" w:rsidRDefault="0004607A" w:rsidP="008872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>Sid</w:t>
                  </w:r>
                  <w:r w:rsidR="00887221"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 xml:space="preserve"> has demonstrated professionalism with his expertise </w:t>
                  </w: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</w:rPr>
                    <w:t>in coordinating equipment logistics throughout the tri state area. He’s also assisted as a production assistant with a wide variety of tasks on site/location.</w:t>
                  </w:r>
                </w:p>
                <w:p w14:paraId="7E87680C" w14:textId="6F6C947C" w:rsidR="0004607A" w:rsidRPr="0004607A" w:rsidRDefault="0004607A" w:rsidP="0004607A">
                  <w:pPr>
                    <w:pStyle w:val="NormalWeb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4607A">
                    <w:rPr>
                      <w:rFonts w:ascii="Arial" w:hAnsi="Arial" w:cs="Arial"/>
                      <w:sz w:val="19"/>
                      <w:szCs w:val="19"/>
                    </w:rPr>
                    <w:t xml:space="preserve">I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highly</w:t>
                  </w:r>
                  <w:r w:rsidRPr="0004607A">
                    <w:rPr>
                      <w:rFonts w:ascii="Arial" w:hAnsi="Arial" w:cs="Arial"/>
                      <w:sz w:val="19"/>
                      <w:szCs w:val="19"/>
                    </w:rPr>
                    <w:t xml:space="preserve"> recommend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 Sid as he’s</w:t>
                  </w:r>
                  <w:r w:rsidRPr="0004607A">
                    <w:rPr>
                      <w:rFonts w:ascii="Arial" w:hAnsi="Arial" w:cs="Arial"/>
                      <w:sz w:val="19"/>
                      <w:szCs w:val="19"/>
                    </w:rPr>
                    <w:t xml:space="preserve"> organized, detail-oriented, effective, and committed to getting the job done.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 H</w:t>
                  </w:r>
                  <w:r w:rsidRPr="0004607A">
                    <w:rPr>
                      <w:rFonts w:ascii="Arial" w:hAnsi="Arial" w:cs="Arial"/>
                      <w:sz w:val="19"/>
                      <w:szCs w:val="19"/>
                    </w:rPr>
                    <w:t>e’d make an excellent addition to your team.</w:t>
                  </w:r>
                </w:p>
                <w:p w14:paraId="2BAF8162" w14:textId="48C05D43" w:rsidR="0004607A" w:rsidRPr="0004607A" w:rsidRDefault="0004607A" w:rsidP="0004607A">
                  <w:pPr>
                    <w:pStyle w:val="NormalWeb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4607A">
                    <w:rPr>
                      <w:rFonts w:ascii="Arial" w:hAnsi="Arial" w:cs="Arial"/>
                      <w:sz w:val="19"/>
                      <w:szCs w:val="19"/>
                    </w:rPr>
                    <w:t xml:space="preserve">Please feel free to contact me at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973-951-4245</w:t>
                  </w:r>
                  <w:r w:rsidRPr="0004607A">
                    <w:rPr>
                      <w:rFonts w:ascii="Arial" w:hAnsi="Arial" w:cs="Arial"/>
                      <w:sz w:val="19"/>
                      <w:szCs w:val="19"/>
                    </w:rPr>
                    <w:t xml:space="preserve"> if you have any questions.</w:t>
                  </w:r>
                </w:p>
                <w:p w14:paraId="07034B2C" w14:textId="77777777" w:rsidR="0004607A" w:rsidRPr="0004607A" w:rsidRDefault="0004607A" w:rsidP="0004607A">
                  <w:pPr>
                    <w:pStyle w:val="NormalWeb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4607A">
                    <w:rPr>
                      <w:rFonts w:ascii="Arial" w:hAnsi="Arial" w:cs="Arial"/>
                      <w:sz w:val="19"/>
                      <w:szCs w:val="19"/>
                    </w:rPr>
                    <w:t>Sincerely,</w:t>
                  </w:r>
                </w:p>
                <w:p w14:paraId="44F0109F" w14:textId="1138EFE8" w:rsidR="00ED349C" w:rsidRPr="00ED349C" w:rsidRDefault="0004607A" w:rsidP="0004607A">
                  <w:pPr>
                    <w:shd w:val="clear" w:color="auto" w:fill="FFFFFF"/>
                    <w:rPr>
                      <w:caps/>
                    </w:rPr>
                  </w:pPr>
                  <w:r>
                    <w:rPr>
                      <w:caps/>
                    </w:rPr>
                    <w:t>JEAN GOMEZ</w:t>
                  </w:r>
                </w:p>
              </w:tc>
            </w:tr>
          </w:tbl>
          <w:p w14:paraId="38374EAD" w14:textId="77777777" w:rsidR="00E62D09" w:rsidRPr="005152F2" w:rsidRDefault="00E62D09" w:rsidP="0009079F"/>
        </w:tc>
      </w:tr>
    </w:tbl>
    <w:p w14:paraId="608161B1" w14:textId="77777777" w:rsidR="004416AD" w:rsidRDefault="004416AD" w:rsidP="004E4B02">
      <w:pPr>
        <w:pStyle w:val="NoSpacing"/>
      </w:pPr>
    </w:p>
    <w:sectPr w:rsidR="004416AD" w:rsidSect="004416A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F3AF2" w14:textId="77777777" w:rsidR="00930FBC" w:rsidRDefault="00930FBC" w:rsidP="005E79E1">
      <w:pPr>
        <w:spacing w:after="0" w:line="240" w:lineRule="auto"/>
      </w:pPr>
      <w:r>
        <w:separator/>
      </w:r>
    </w:p>
  </w:endnote>
  <w:endnote w:type="continuationSeparator" w:id="0">
    <w:p w14:paraId="6EED77A3" w14:textId="77777777" w:rsidR="00930FBC" w:rsidRDefault="00930FBC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98555A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B02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40243BA8" wp14:editId="49118156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242E0833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FEFE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B03AFFA" wp14:editId="5782FA3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ECF4FFA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0ghxx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701FD" w14:textId="77777777" w:rsidR="00930FBC" w:rsidRDefault="00930FBC" w:rsidP="005E79E1">
      <w:pPr>
        <w:spacing w:after="0" w:line="240" w:lineRule="auto"/>
      </w:pPr>
      <w:r>
        <w:separator/>
      </w:r>
    </w:p>
  </w:footnote>
  <w:footnote w:type="continuationSeparator" w:id="0">
    <w:p w14:paraId="40233B9E" w14:textId="77777777" w:rsidR="00930FBC" w:rsidRDefault="00930FBC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872F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4E02EC9" wp14:editId="676F9E9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3BD5C89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0DDD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F9B89E6" wp14:editId="4D0605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578DC4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Z40nhYAAKq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21"/>
    <w:rsid w:val="0004607A"/>
    <w:rsid w:val="00065295"/>
    <w:rsid w:val="00081BAA"/>
    <w:rsid w:val="00087030"/>
    <w:rsid w:val="001A183F"/>
    <w:rsid w:val="00253B9D"/>
    <w:rsid w:val="00293B83"/>
    <w:rsid w:val="002A4640"/>
    <w:rsid w:val="002B444C"/>
    <w:rsid w:val="002C607D"/>
    <w:rsid w:val="0038539E"/>
    <w:rsid w:val="004242EC"/>
    <w:rsid w:val="004416AD"/>
    <w:rsid w:val="004E4B02"/>
    <w:rsid w:val="005E79E1"/>
    <w:rsid w:val="006A3CE7"/>
    <w:rsid w:val="0070673F"/>
    <w:rsid w:val="00887221"/>
    <w:rsid w:val="008A188A"/>
    <w:rsid w:val="00930FBC"/>
    <w:rsid w:val="00A56D1A"/>
    <w:rsid w:val="00BC2A58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E92A7"/>
  <w15:chartTrackingRefBased/>
  <w15:docId w15:val="{EAD5EA13-EFD7-6D40-B03B-C8F66617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87221"/>
  </w:style>
  <w:style w:type="character" w:styleId="Hyperlink">
    <w:name w:val="Hyperlink"/>
    <w:basedOn w:val="DefaultParagraphFont"/>
    <w:uiPriority w:val="99"/>
    <w:unhideWhenUsed/>
    <w:rsid w:val="00887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22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GOMEZ@STREAMVPG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anjgomez/Library/Containers/com.microsoft.Word/Data/Library/Application%20Support/Microsoft/Office/16.0/DTS/Search/%7b087EBD81-3FD1-F94F-835F-BC2E0A8795AD%7dtf16392739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{087EBD81-3FD1-F94F-835F-BC2E0A8795AD}tf16392739.dotx</Template>
  <TotalTime>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 Gomez</dc:creator>
  <cp:keywords/>
  <dc:description/>
  <cp:lastModifiedBy>Jean J Gomez</cp:lastModifiedBy>
  <cp:revision>3</cp:revision>
  <dcterms:created xsi:type="dcterms:W3CDTF">2023-02-23T21:03:00Z</dcterms:created>
  <dcterms:modified xsi:type="dcterms:W3CDTF">2023-02-23T21:11:00Z</dcterms:modified>
</cp:coreProperties>
</file>